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C51" w:rsidRDefault="006E203C">
      <w:pPr>
        <w:pStyle w:val="Title"/>
      </w:pPr>
      <w:r>
        <w:t>Software Engineering Project</w:t>
      </w:r>
    </w:p>
    <w:p w:rsidR="005D7C51" w:rsidRDefault="006E203C">
      <w:pPr>
        <w:pStyle w:val="Heading1"/>
      </w:pPr>
      <w:r>
        <w:t>Project Scope</w:t>
      </w:r>
    </w:p>
    <w:p w:rsidR="005D7C51" w:rsidRDefault="006E203C" w:rsidP="00F0082A">
      <w:r>
        <w:t>Main goal of the project is to gain hands on experience about the concepts that you learn during the course</w:t>
      </w:r>
      <w:r w:rsidR="000E7550">
        <w:t xml:space="preserve"> and apply them into a real-world problem. You are free to come up with your own project ideas but only important is that projects neither should be very easy nor very complex. They should include enough features that you can document and apply the concepts that you learn in the course. </w:t>
      </w:r>
      <w:r w:rsidR="00240242">
        <w:t xml:space="preserve">You are free to use any programming language or framework you want. </w:t>
      </w:r>
    </w:p>
    <w:p w:rsidR="006E203C" w:rsidRDefault="006E203C" w:rsidP="006E203C">
      <w:pPr>
        <w:pStyle w:val="Heading1"/>
      </w:pPr>
      <w:r>
        <w:t>Deliverables</w:t>
      </w:r>
    </w:p>
    <w:p w:rsidR="006E203C" w:rsidRDefault="000E7550" w:rsidP="006E203C">
      <w:r>
        <w:t>At the end of the semester, you are expected to a report that is covering the deliverables mentioned below and you should make a presentation and present your working software and summary of the deliverables.</w:t>
      </w:r>
    </w:p>
    <w:p w:rsidR="000E7550" w:rsidRDefault="000E7550" w:rsidP="000E7550">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 xml:space="preserve">Software Requirement Specification </w:t>
      </w:r>
    </w:p>
    <w:p w:rsidR="000E7550" w:rsidRPr="000E7550" w:rsidRDefault="000E7550" w:rsidP="000E7550">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Activity Diagram</w:t>
      </w:r>
    </w:p>
    <w:p w:rsidR="000E7550" w:rsidRDefault="000E7550" w:rsidP="000E7550">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Test Plan</w:t>
      </w:r>
      <w:r w:rsidR="0090257F">
        <w:rPr>
          <w:rFonts w:asciiTheme="minorHAnsi" w:eastAsiaTheme="minorHAnsi" w:hAnsiTheme="minorHAnsi" w:cstheme="minorBidi"/>
          <w:color w:val="707070" w:themeColor="accent1"/>
          <w:szCs w:val="22"/>
        </w:rPr>
        <w:t>/Unit Tests</w:t>
      </w:r>
    </w:p>
    <w:p w:rsidR="000E7550" w:rsidRPr="000E7550" w:rsidRDefault="000E7550" w:rsidP="000E7550">
      <w:pPr>
        <w:pStyle w:val="Heading2"/>
        <w:rPr>
          <w:rFonts w:asciiTheme="minorHAnsi" w:eastAsiaTheme="minorHAnsi" w:hAnsiTheme="minorHAnsi" w:cstheme="minorBidi"/>
          <w:color w:val="707070" w:themeColor="accent1"/>
          <w:szCs w:val="22"/>
        </w:rPr>
      </w:pPr>
      <w:r>
        <w:rPr>
          <w:rFonts w:asciiTheme="minorHAnsi" w:eastAsiaTheme="minorHAnsi" w:hAnsiTheme="minorHAnsi" w:cstheme="minorBidi"/>
          <w:color w:val="707070" w:themeColor="accent1"/>
          <w:szCs w:val="22"/>
        </w:rPr>
        <w:t>Implementation (Working Product/Source Code)</w:t>
      </w:r>
    </w:p>
    <w:p w:rsidR="006E203C" w:rsidRDefault="006E203C" w:rsidP="006E203C">
      <w:pPr>
        <w:pStyle w:val="Heading1"/>
      </w:pPr>
      <w:r>
        <w:t>Project IDEAS</w:t>
      </w:r>
    </w:p>
    <w:p w:rsidR="005D7C51" w:rsidRDefault="0090257F" w:rsidP="000E7550">
      <w:r>
        <w:t>Below you can find some project ideas you can inspire from. They are just suggestions, please feel free to come up with your own projects. They</w:t>
      </w:r>
      <w:r w:rsidR="00F0082A">
        <w:t xml:space="preserve"> are also indented to </w:t>
      </w:r>
      <w:r>
        <w:t>help you understand th</w:t>
      </w:r>
      <w:r w:rsidR="00F0082A">
        <w:t>e expected</w:t>
      </w:r>
      <w:r>
        <w:t xml:space="preserve"> complex</w:t>
      </w:r>
      <w:r w:rsidR="00F0082A">
        <w:t>ity</w:t>
      </w:r>
      <w:r>
        <w:t>/simpl</w:t>
      </w:r>
      <w:r w:rsidR="00F0082A">
        <w:t>icity from the projects.</w:t>
      </w:r>
    </w:p>
    <w:p w:rsidR="00F0082A" w:rsidRDefault="00F0082A" w:rsidP="00F0082A">
      <w:pPr>
        <w:pStyle w:val="Heading4"/>
      </w:pPr>
      <w:r>
        <w:t>Expense Tracker – A tool that people can track how much money they spent on a daily/monthly basis.</w:t>
      </w:r>
    </w:p>
    <w:p w:rsidR="00F0082A" w:rsidRDefault="00F0082A" w:rsidP="00F0082A">
      <w:pPr>
        <w:pStyle w:val="Heading4"/>
      </w:pPr>
      <w:r>
        <w:t>Weather Notifier – An app that sends notifications (email/call/SMS/push) about the weather forecast.</w:t>
      </w:r>
    </w:p>
    <w:p w:rsidR="00F0082A" w:rsidRDefault="00F0082A" w:rsidP="00F0082A">
      <w:pPr>
        <w:pStyle w:val="Heading4"/>
      </w:pPr>
      <w:r>
        <w:t>Reservation Service – A service that help people to make reservations from doctors/dentists/barbers/vets.</w:t>
      </w:r>
    </w:p>
    <w:p w:rsidR="00F0082A" w:rsidRDefault="00F0082A" w:rsidP="00F0082A">
      <w:pPr>
        <w:pStyle w:val="Heading4"/>
      </w:pPr>
      <w:r>
        <w:t>Reservation Service – A service that help people to make reservations from doctors/dentists/barbers/vets.</w:t>
      </w:r>
    </w:p>
    <w:p w:rsidR="00F0082A" w:rsidRDefault="00F0082A" w:rsidP="00F0082A">
      <w:pPr>
        <w:pStyle w:val="Heading4"/>
      </w:pPr>
      <w:r>
        <w:t>Any other idea of yours that has similar or more complexity than the presented examples above.</w:t>
      </w:r>
      <w:bookmarkStart w:id="0" w:name="_GoBack"/>
      <w:bookmarkEnd w:id="0"/>
    </w:p>
    <w:p w:rsidR="00F0082A" w:rsidRDefault="00F0082A" w:rsidP="00F0082A">
      <w:pPr>
        <w:pStyle w:val="Heading4"/>
        <w:numPr>
          <w:ilvl w:val="0"/>
          <w:numId w:val="0"/>
        </w:numPr>
        <w:ind w:left="1080"/>
      </w:pPr>
    </w:p>
    <w:sectPr w:rsidR="00F0082A">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044" w:rsidRDefault="00265044">
      <w:pPr>
        <w:spacing w:after="0" w:line="240" w:lineRule="auto"/>
      </w:pPr>
      <w:r>
        <w:separator/>
      </w:r>
    </w:p>
    <w:p w:rsidR="00265044" w:rsidRDefault="00265044"/>
  </w:endnote>
  <w:endnote w:type="continuationSeparator" w:id="0">
    <w:p w:rsidR="00265044" w:rsidRDefault="00265044">
      <w:pPr>
        <w:spacing w:after="0" w:line="240" w:lineRule="auto"/>
      </w:pPr>
      <w:r>
        <w:continuationSeparator/>
      </w:r>
    </w:p>
    <w:p w:rsidR="00265044" w:rsidRDefault="00265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51" w:rsidRDefault="0026504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044" w:rsidRDefault="00265044">
      <w:pPr>
        <w:spacing w:after="0" w:line="240" w:lineRule="auto"/>
      </w:pPr>
      <w:r>
        <w:separator/>
      </w:r>
    </w:p>
    <w:p w:rsidR="00265044" w:rsidRDefault="00265044"/>
  </w:footnote>
  <w:footnote w:type="continuationSeparator" w:id="0">
    <w:p w:rsidR="00265044" w:rsidRDefault="00265044">
      <w:pPr>
        <w:spacing w:after="0" w:line="240" w:lineRule="auto"/>
      </w:pPr>
      <w:r>
        <w:continuationSeparator/>
      </w:r>
    </w:p>
    <w:p w:rsidR="00265044" w:rsidRDefault="002650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3C"/>
    <w:rsid w:val="000E7550"/>
    <w:rsid w:val="00240242"/>
    <w:rsid w:val="00265044"/>
    <w:rsid w:val="005D7C51"/>
    <w:rsid w:val="006E203C"/>
    <w:rsid w:val="0090257F"/>
    <w:rsid w:val="00F0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DD6D"/>
  <w15:chartTrackingRefBased/>
  <w15:docId w15:val="{D92BB876-924D-3E4D-94AE-ED0AC54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kyol/Library/Containers/com.microsoft.Word/Data/Library/Application%20Support/Microsoft/Office/16.0/DTS/en-US%7b66A33935-E42C-1745-8C5F-6A7D2AEA2197%7d/%7b7C6EA9AC-55C1-0E44-B891-709FBE8782CB%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19</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Akyol</dc:creator>
  <cp:keywords/>
  <dc:description/>
  <cp:lastModifiedBy>Mehmet Akyol</cp:lastModifiedBy>
  <cp:revision>3</cp:revision>
  <dcterms:created xsi:type="dcterms:W3CDTF">2019-03-01T11:23:00Z</dcterms:created>
  <dcterms:modified xsi:type="dcterms:W3CDTF">2019-03-01T11:52:00Z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